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F4" w:rsidRPr="009A71F4" w:rsidRDefault="009A71F4" w:rsidP="009A71F4">
      <w:pPr>
        <w:ind w:left="0"/>
        <w:jc w:val="center"/>
        <w:rPr>
          <w:rFonts w:ascii="Times New Roman" w:hAnsi="Times New Roman"/>
          <w:b/>
          <w:color w:val="000000" w:themeColor="text1"/>
          <w:sz w:val="28"/>
          <w:szCs w:val="28"/>
        </w:rPr>
      </w:pPr>
      <w:r w:rsidRPr="009A71F4">
        <w:rPr>
          <w:rFonts w:ascii="Times New Roman" w:hAnsi="Times New Roman"/>
          <w:b/>
          <w:color w:val="000000" w:themeColor="text1"/>
          <w:sz w:val="28"/>
          <w:szCs w:val="28"/>
        </w:rPr>
        <w:t>Introdu</w:t>
      </w:r>
      <w:r w:rsidR="00DD3CDE">
        <w:rPr>
          <w:rFonts w:ascii="Times New Roman" w:hAnsi="Times New Roman"/>
          <w:b/>
          <w:color w:val="000000" w:themeColor="text1"/>
          <w:sz w:val="28"/>
          <w:szCs w:val="28"/>
        </w:rPr>
        <w:t>ction to Software Engineering (Lab</w:t>
      </w:r>
      <w:r w:rsidRPr="009A71F4">
        <w:rPr>
          <w:rFonts w:ascii="Times New Roman" w:hAnsi="Times New Roman"/>
          <w:b/>
          <w:color w:val="000000" w:themeColor="text1"/>
          <w:sz w:val="28"/>
          <w:szCs w:val="28"/>
        </w:rPr>
        <w:t>)</w:t>
      </w:r>
    </w:p>
    <w:p w:rsidR="009A71F4" w:rsidRPr="009A71F4" w:rsidRDefault="00DD3CD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Fall 2020</w:t>
      </w:r>
    </w:p>
    <w:p w:rsidR="005F47D5" w:rsidRPr="009A71F4" w:rsidRDefault="005F47D5" w:rsidP="005F47D5">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120"/>
      </w:tblGrid>
      <w:tr w:rsidR="009A71F4" w:rsidRPr="009A71F4" w:rsidTr="00AE2F22">
        <w:trPr>
          <w:trHeight w:val="302"/>
          <w:tblHeader/>
        </w:trPr>
        <w:tc>
          <w:tcPr>
            <w:tcW w:w="4050" w:type="dxa"/>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120" w:type="dxa"/>
          </w:tcPr>
          <w:p w:rsidR="00AE2F22" w:rsidRPr="009A71F4" w:rsidRDefault="00AE2F22" w:rsidP="000E1083">
            <w:pPr>
              <w:pStyle w:val="TableContents"/>
              <w:rPr>
                <w:rFonts w:ascii="Times New Roman" w:hAnsi="Times New Roman"/>
                <w:color w:val="000000" w:themeColor="text1"/>
                <w:sz w:val="24"/>
                <w:szCs w:val="24"/>
              </w:rPr>
            </w:pPr>
          </w:p>
        </w:tc>
      </w:tr>
      <w:tr w:rsidR="00AE2F22" w:rsidRPr="009A71F4" w:rsidTr="00AE2F22">
        <w:trPr>
          <w:trHeight w:val="302"/>
          <w:tblHeader/>
        </w:trPr>
        <w:tc>
          <w:tcPr>
            <w:tcW w:w="4050" w:type="dxa"/>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120" w:type="dxa"/>
          </w:tcPr>
          <w:p w:rsidR="00AE2F22" w:rsidRDefault="00DD3CD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2018-CS-78</w:t>
            </w:r>
          </w:p>
          <w:p w:rsidR="00DD3CDE" w:rsidRDefault="00DD3CD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2018-CS-93</w:t>
            </w:r>
          </w:p>
          <w:p w:rsidR="00DD3CDE" w:rsidRPr="009A71F4" w:rsidRDefault="00DD3CD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2018-CS-95</w:t>
            </w:r>
          </w:p>
        </w:tc>
      </w:tr>
    </w:tbl>
    <w:p w:rsidR="005F47D5" w:rsidRPr="009A71F4" w:rsidRDefault="005F47D5" w:rsidP="005B3B74">
      <w:pPr>
        <w:ind w:left="0"/>
        <w:rPr>
          <w:rFonts w:ascii="Times New Roman" w:hAnsi="Times New Roman"/>
          <w:b/>
          <w:color w:val="000000" w:themeColor="text1"/>
          <w:sz w:val="28"/>
          <w:szCs w:val="28"/>
        </w:rPr>
      </w:pPr>
    </w:p>
    <w:p w:rsidR="003F374C" w:rsidRPr="009A71F4" w:rsidRDefault="0031301F" w:rsidP="005B3B74">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 xml:space="preserve">Proposal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201"/>
      </w:tblGrid>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201" w:type="dxa"/>
          </w:tcPr>
          <w:p w:rsidR="005F47D5" w:rsidRPr="009A71F4" w:rsidRDefault="00E71F50"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 ECP Bio-Metric Voting System</w:t>
            </w:r>
          </w:p>
        </w:tc>
      </w:tr>
      <w:tr w:rsidR="009A71F4" w:rsidRPr="009A71F4" w:rsidTr="005F47D5">
        <w:trPr>
          <w:trHeight w:val="273"/>
        </w:trPr>
        <w:tc>
          <w:tcPr>
            <w:tcW w:w="3969" w:type="dxa"/>
          </w:tcPr>
          <w:p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201" w:type="dxa"/>
          </w:tcPr>
          <w:p w:rsidR="005F47D5" w:rsidRPr="003057CA" w:rsidRDefault="003057CA" w:rsidP="00CC4D23">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this Project, we will we are going to Make a </w:t>
            </w:r>
            <w:r>
              <w:rPr>
                <w:rFonts w:ascii="Times New Roman" w:hAnsi="Times New Roman"/>
                <w:color w:val="000000" w:themeColor="text1"/>
                <w:sz w:val="24"/>
                <w:szCs w:val="24"/>
              </w:rPr>
              <w:t>Bio-Metric Voting System</w:t>
            </w:r>
            <w:r>
              <w:rPr>
                <w:rFonts w:ascii="Times New Roman" w:hAnsi="Times New Roman"/>
                <w:color w:val="000000" w:themeColor="text1"/>
                <w:sz w:val="24"/>
                <w:szCs w:val="24"/>
              </w:rPr>
              <w:t xml:space="preserve"> for Election Commission of Pakistan (ECP). The system will be responsible for the online Biometric Election in Pakistan. In which there were different options to use for the Voters, Candidates and the Admin. They can Sign up, Login in this system. Then the different Members of this system has access to different levels. Admin can add, delete, and update voters, Candidates. He can also start and end the process of Election and update the Final Result of the Election. Similarly, the voters &amp; candidates can add, delete and update their information. They can also see the Parties participating in the Elections </w:t>
            </w:r>
            <w:r w:rsidR="004A6E3E">
              <w:rPr>
                <w:rFonts w:ascii="Times New Roman" w:hAnsi="Times New Roman"/>
                <w:color w:val="000000" w:themeColor="text1"/>
                <w:sz w:val="24"/>
                <w:szCs w:val="24"/>
              </w:rPr>
              <w:t>and</w:t>
            </w:r>
            <w:r>
              <w:rPr>
                <w:rFonts w:ascii="Times New Roman" w:hAnsi="Times New Roman"/>
                <w:color w:val="000000" w:themeColor="text1"/>
                <w:sz w:val="24"/>
                <w:szCs w:val="24"/>
              </w:rPr>
              <w:t xml:space="preserve"> the Candidates in their Circle and at the time of </w:t>
            </w:r>
            <w:r w:rsidR="004A6E3E">
              <w:rPr>
                <w:rFonts w:ascii="Times New Roman" w:hAnsi="Times New Roman"/>
                <w:color w:val="000000" w:themeColor="text1"/>
                <w:sz w:val="24"/>
                <w:szCs w:val="24"/>
              </w:rPr>
              <w:t xml:space="preserve">Election, they can cast a vote to their desired Candidate. At last, they can see the </w:t>
            </w:r>
            <w:r w:rsidR="00CC4D23">
              <w:rPr>
                <w:rFonts w:ascii="Times New Roman" w:hAnsi="Times New Roman"/>
                <w:color w:val="000000" w:themeColor="text1"/>
                <w:sz w:val="24"/>
                <w:szCs w:val="24"/>
              </w:rPr>
              <w:t>result</w:t>
            </w:r>
            <w:r w:rsidR="004A6E3E">
              <w:rPr>
                <w:rFonts w:ascii="Times New Roman" w:hAnsi="Times New Roman"/>
                <w:color w:val="000000" w:themeColor="text1"/>
                <w:sz w:val="24"/>
                <w:szCs w:val="24"/>
              </w:rPr>
              <w:t xml:space="preserve"> of the Election System.</w:t>
            </w:r>
          </w:p>
        </w:tc>
      </w:tr>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201" w:type="dxa"/>
            <w:tcBorders>
              <w:bottom w:val="single" w:sz="8" w:space="0" w:color="auto"/>
            </w:tcBorders>
            <w:shd w:val="clear" w:color="auto" w:fill="auto"/>
          </w:tcPr>
          <w:p w:rsidR="005F47D5" w:rsidRPr="00CC4D23" w:rsidRDefault="00CC4D23" w:rsidP="00BB72DA">
            <w:pPr>
              <w:jc w:val="both"/>
              <w:rPr>
                <w:rFonts w:ascii="Times New Roman" w:hAnsi="Times New Roman"/>
                <w:color w:val="000000" w:themeColor="text1"/>
                <w:sz w:val="24"/>
                <w:szCs w:val="24"/>
              </w:rPr>
            </w:pPr>
            <w:r>
              <w:rPr>
                <w:rFonts w:ascii="Times New Roman" w:hAnsi="Times New Roman"/>
                <w:color w:val="000000" w:themeColor="text1"/>
                <w:sz w:val="24"/>
                <w:szCs w:val="24"/>
              </w:rPr>
              <w:t>According to the Business point of view, the Project is very beneficial for the Election Commission of Pakistan. It will reduce the no of people who assigned duty at different Polling Stations across the Country. It will also reduce the cost of the Physical Material used for the voting and a lot of budget, us</w:t>
            </w:r>
            <w:r w:rsidR="00BB72DA">
              <w:rPr>
                <w:rFonts w:ascii="Times New Roman" w:hAnsi="Times New Roman"/>
                <w:color w:val="000000" w:themeColor="text1"/>
                <w:sz w:val="24"/>
                <w:szCs w:val="24"/>
              </w:rPr>
              <w:t xml:space="preserve">ed for the security Purpose. For the Voters, </w:t>
            </w:r>
            <w:r>
              <w:rPr>
                <w:rFonts w:ascii="Times New Roman" w:hAnsi="Times New Roman"/>
                <w:color w:val="000000" w:themeColor="text1"/>
                <w:sz w:val="24"/>
                <w:szCs w:val="24"/>
              </w:rPr>
              <w:t>it is also very useful</w:t>
            </w:r>
            <w:r w:rsidR="00BB72DA">
              <w:rPr>
                <w:rFonts w:ascii="Times New Roman" w:hAnsi="Times New Roman"/>
                <w:color w:val="000000" w:themeColor="text1"/>
                <w:sz w:val="24"/>
                <w:szCs w:val="24"/>
              </w:rPr>
              <w:t>. I</w:t>
            </w:r>
            <w:r>
              <w:rPr>
                <w:rFonts w:ascii="Times New Roman" w:hAnsi="Times New Roman"/>
                <w:color w:val="000000" w:themeColor="text1"/>
                <w:sz w:val="24"/>
                <w:szCs w:val="24"/>
              </w:rPr>
              <w:t xml:space="preserve">t </w:t>
            </w:r>
            <w:r w:rsidR="00BB72DA">
              <w:rPr>
                <w:rFonts w:ascii="Times New Roman" w:hAnsi="Times New Roman"/>
                <w:color w:val="000000" w:themeColor="text1"/>
                <w:sz w:val="24"/>
                <w:szCs w:val="24"/>
              </w:rPr>
              <w:t xml:space="preserve">save </w:t>
            </w:r>
            <w:r>
              <w:rPr>
                <w:rFonts w:ascii="Times New Roman" w:hAnsi="Times New Roman"/>
                <w:color w:val="000000" w:themeColor="text1"/>
                <w:sz w:val="24"/>
                <w:szCs w:val="24"/>
              </w:rPr>
              <w:t>the Transport</w:t>
            </w:r>
            <w:r w:rsidR="00BB72DA">
              <w:rPr>
                <w:rFonts w:ascii="Times New Roman" w:hAnsi="Times New Roman"/>
                <w:color w:val="000000" w:themeColor="text1"/>
                <w:sz w:val="24"/>
                <w:szCs w:val="24"/>
              </w:rPr>
              <w:t xml:space="preserve"> expenditures spend</w:t>
            </w:r>
            <w:r>
              <w:rPr>
                <w:rFonts w:ascii="Times New Roman" w:hAnsi="Times New Roman"/>
                <w:color w:val="000000" w:themeColor="text1"/>
                <w:sz w:val="24"/>
                <w:szCs w:val="24"/>
              </w:rPr>
              <w:t xml:space="preserve"> to reach the Polling station for Voting.</w:t>
            </w:r>
          </w:p>
        </w:tc>
      </w:tr>
      <w:tr w:rsidR="007923C9" w:rsidRPr="009A71F4" w:rsidTr="005F47D5">
        <w:trPr>
          <w:trHeight w:val="273"/>
        </w:trPr>
        <w:tc>
          <w:tcPr>
            <w:tcW w:w="3969" w:type="dxa"/>
            <w:shd w:val="clear" w:color="auto" w:fill="auto"/>
          </w:tcPr>
          <w:p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Motivation for Project</w:t>
            </w:r>
          </w:p>
        </w:tc>
        <w:tc>
          <w:tcPr>
            <w:tcW w:w="6201" w:type="dxa"/>
            <w:tcBorders>
              <w:bottom w:val="single" w:sz="8" w:space="0" w:color="auto"/>
            </w:tcBorders>
            <w:shd w:val="clear" w:color="auto" w:fill="auto"/>
          </w:tcPr>
          <w:p w:rsidR="007923C9" w:rsidRPr="004E3D0E" w:rsidRDefault="00107667" w:rsidP="00107667">
            <w:pPr>
              <w:jc w:val="both"/>
              <w:rPr>
                <w:rFonts w:ascii="Times New Roman" w:hAnsi="Times New Roman"/>
                <w:color w:val="000000" w:themeColor="text1"/>
                <w:sz w:val="24"/>
                <w:szCs w:val="24"/>
              </w:rPr>
            </w:pPr>
            <w:r>
              <w:rPr>
                <w:rFonts w:ascii="Times New Roman" w:hAnsi="Times New Roman"/>
                <w:color w:val="000000" w:themeColor="text1"/>
                <w:sz w:val="24"/>
                <w:szCs w:val="24"/>
              </w:rPr>
              <w:t>The reason to select this project is that, the current Voting system of Pakistan is not online and it has a lot of issues and flaws. Therefore, to overcome these flaws and issues we are trying to make a project, which will be useful for our Mother Land or Nation as the Patriot Citizens of Pakistan.</w:t>
            </w: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201" w:type="dxa"/>
            <w:tcBorders>
              <w:bottom w:val="single" w:sz="8" w:space="0" w:color="auto"/>
            </w:tcBorders>
            <w:shd w:val="clear" w:color="auto" w:fill="auto"/>
          </w:tcPr>
          <w:p w:rsidR="00317E1A" w:rsidRPr="00F37AC8" w:rsidRDefault="00317E1A" w:rsidP="00F37AC8">
            <w:pPr>
              <w:pStyle w:val="ListParagraph"/>
              <w:numPr>
                <w:ilvl w:val="0"/>
                <w:numId w:val="7"/>
              </w:numPr>
              <w:spacing w:after="0" w:line="240" w:lineRule="auto"/>
              <w:ind w:left="736" w:right="106"/>
              <w:jc w:val="both"/>
              <w:rPr>
                <w:rFonts w:ascii="Times New Roman" w:hAnsi="Times New Roman" w:cs="Times New Roman"/>
                <w:sz w:val="24"/>
                <w:szCs w:val="24"/>
              </w:rPr>
            </w:pPr>
            <w:r w:rsidRPr="00F37AC8">
              <w:rPr>
                <w:rFonts w:ascii="Times New Roman" w:hAnsi="Times New Roman" w:cs="Times New Roman"/>
                <w:sz w:val="24"/>
                <w:szCs w:val="24"/>
              </w:rPr>
              <w:t>To increase election’s activity by facilitating the casting of votes by voters.</w:t>
            </w:r>
          </w:p>
          <w:p w:rsidR="00317E1A" w:rsidRPr="00F37AC8" w:rsidRDefault="00317E1A" w:rsidP="00F37AC8">
            <w:pPr>
              <w:pStyle w:val="ListParagraph"/>
              <w:numPr>
                <w:ilvl w:val="0"/>
                <w:numId w:val="7"/>
              </w:numPr>
              <w:spacing w:after="0" w:line="240" w:lineRule="auto"/>
              <w:ind w:left="736" w:right="106"/>
              <w:jc w:val="both"/>
              <w:rPr>
                <w:rFonts w:ascii="Times New Roman" w:hAnsi="Times New Roman" w:cs="Times New Roman"/>
                <w:sz w:val="24"/>
                <w:szCs w:val="24"/>
              </w:rPr>
            </w:pPr>
            <w:r w:rsidRPr="00F37AC8">
              <w:rPr>
                <w:rFonts w:ascii="Times New Roman" w:hAnsi="Times New Roman" w:cs="Times New Roman"/>
                <w:sz w:val="24"/>
                <w:szCs w:val="24"/>
              </w:rPr>
              <w:t>To reduce election and referendum expenses.</w:t>
            </w:r>
          </w:p>
          <w:p w:rsidR="00317E1A" w:rsidRPr="00F37AC8" w:rsidRDefault="00317E1A" w:rsidP="00F37AC8">
            <w:pPr>
              <w:pStyle w:val="ListParagraph"/>
              <w:numPr>
                <w:ilvl w:val="0"/>
                <w:numId w:val="7"/>
              </w:numPr>
              <w:spacing w:after="0" w:line="240" w:lineRule="auto"/>
              <w:ind w:left="736" w:right="106"/>
              <w:jc w:val="both"/>
              <w:rPr>
                <w:rFonts w:ascii="Times New Roman" w:hAnsi="Times New Roman" w:cs="Times New Roman"/>
                <w:sz w:val="24"/>
                <w:szCs w:val="24"/>
              </w:rPr>
            </w:pPr>
            <w:r w:rsidRPr="00F37AC8">
              <w:rPr>
                <w:rFonts w:ascii="Times New Roman" w:hAnsi="Times New Roman" w:cs="Times New Roman"/>
                <w:sz w:val="24"/>
                <w:szCs w:val="24"/>
              </w:rPr>
              <w:t>To accelerate vote counting and the delivery of voting results.</w:t>
            </w:r>
          </w:p>
          <w:p w:rsidR="00317E1A" w:rsidRPr="00F37AC8" w:rsidRDefault="00317E1A" w:rsidP="00F37AC8">
            <w:pPr>
              <w:pStyle w:val="ListParagraph"/>
              <w:numPr>
                <w:ilvl w:val="0"/>
                <w:numId w:val="7"/>
              </w:numPr>
              <w:spacing w:after="0" w:line="240" w:lineRule="auto"/>
              <w:ind w:left="736" w:right="106"/>
              <w:jc w:val="both"/>
              <w:rPr>
                <w:rFonts w:ascii="Times New Roman" w:hAnsi="Times New Roman" w:cs="Times New Roman"/>
                <w:sz w:val="24"/>
                <w:szCs w:val="24"/>
              </w:rPr>
            </w:pPr>
            <w:r w:rsidRPr="00F37AC8">
              <w:rPr>
                <w:rFonts w:ascii="Times New Roman" w:hAnsi="Times New Roman" w:cs="Times New Roman"/>
                <w:sz w:val="24"/>
                <w:szCs w:val="24"/>
              </w:rPr>
              <w:t>To enable voters to cast their votes from different places, not from only a particular polling station.</w:t>
            </w:r>
          </w:p>
          <w:p w:rsidR="00317E1A" w:rsidRPr="00F37AC8" w:rsidRDefault="00317E1A" w:rsidP="00F37AC8">
            <w:pPr>
              <w:pStyle w:val="ListParagraph"/>
              <w:numPr>
                <w:ilvl w:val="0"/>
                <w:numId w:val="7"/>
              </w:numPr>
              <w:spacing w:after="0" w:line="240" w:lineRule="auto"/>
              <w:ind w:left="736" w:right="106"/>
              <w:jc w:val="both"/>
              <w:rPr>
                <w:rFonts w:ascii="Times New Roman" w:hAnsi="Times New Roman" w:cs="Times New Roman"/>
                <w:sz w:val="24"/>
                <w:szCs w:val="24"/>
              </w:rPr>
            </w:pPr>
            <w:r w:rsidRPr="00F37AC8">
              <w:rPr>
                <w:rFonts w:ascii="Times New Roman" w:hAnsi="Times New Roman" w:cs="Times New Roman"/>
                <w:sz w:val="24"/>
                <w:szCs w:val="24"/>
              </w:rPr>
              <w:t>To make the process of Voting &amp; Elec</w:t>
            </w:r>
            <w:r w:rsidRPr="00F37AC8">
              <w:rPr>
                <w:rFonts w:ascii="Times New Roman" w:hAnsi="Times New Roman" w:cs="Times New Roman"/>
                <w:sz w:val="24"/>
                <w:szCs w:val="24"/>
              </w:rPr>
              <w:t>tion in Pakistan safe and clean without any Corruption.</w:t>
            </w:r>
          </w:p>
          <w:p w:rsidR="005F47D5" w:rsidRPr="00317E1A" w:rsidRDefault="005F47D5" w:rsidP="0031301F">
            <w:pPr>
              <w:rPr>
                <w:rFonts w:ascii="Times New Roman" w:hAnsi="Times New Roman"/>
                <w:color w:val="000000" w:themeColor="text1"/>
                <w:sz w:val="24"/>
                <w:szCs w:val="24"/>
              </w:rPr>
            </w:pP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201" w:type="dxa"/>
            <w:shd w:val="clear" w:color="auto" w:fill="auto"/>
          </w:tcPr>
          <w:p w:rsidR="005F47D5" w:rsidRPr="00B94783" w:rsidRDefault="00B94783" w:rsidP="00B94783">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As the Project is designed for ECP which is a National Administrative Institute of the country. Therefore, the implementation of the Project will have impacts on National Level. It will affects the National System of the Country.</w:t>
            </w:r>
          </w:p>
        </w:tc>
      </w:tr>
      <w:tr w:rsidR="00230B44" w:rsidRPr="009A71F4" w:rsidTr="005F47D5">
        <w:trPr>
          <w:trHeight w:val="273"/>
        </w:trPr>
        <w:tc>
          <w:tcPr>
            <w:tcW w:w="3969" w:type="dxa"/>
            <w:shd w:val="clear" w:color="auto" w:fill="auto"/>
          </w:tcPr>
          <w:p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201" w:type="dxa"/>
            <w:shd w:val="clear" w:color="auto" w:fill="auto"/>
          </w:tcPr>
          <w:p w:rsidR="00230B44"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Convenience</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User-Interface</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Transparency</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Flexibility</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Support for Disabled Persons</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Accuracy</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Eligibility</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Uniqueness</w:t>
            </w:r>
          </w:p>
          <w:p w:rsidR="00B94783" w:rsidRPr="00B94783" w:rsidRDefault="00B94783" w:rsidP="00B94783">
            <w:pPr>
              <w:pStyle w:val="ListParagraph"/>
              <w:numPr>
                <w:ilvl w:val="0"/>
                <w:numId w:val="5"/>
              </w:numPr>
              <w:rPr>
                <w:rFonts w:ascii="Times New Roman" w:hAnsi="Times New Roman" w:cs="Times New Roman"/>
                <w:color w:val="000000" w:themeColor="text1"/>
                <w:sz w:val="24"/>
                <w:szCs w:val="24"/>
              </w:rPr>
            </w:pPr>
            <w:r w:rsidRPr="00B94783">
              <w:rPr>
                <w:rFonts w:ascii="Times New Roman" w:hAnsi="Times New Roman" w:cs="Times New Roman"/>
                <w:sz w:val="24"/>
                <w:szCs w:val="24"/>
              </w:rPr>
              <w:t>No Over Voting</w:t>
            </w:r>
          </w:p>
          <w:p w:rsidR="00B94783" w:rsidRPr="00B94783" w:rsidRDefault="00B94783" w:rsidP="00B94783">
            <w:pPr>
              <w:pStyle w:val="ListParagraph"/>
              <w:numPr>
                <w:ilvl w:val="0"/>
                <w:numId w:val="5"/>
              </w:numPr>
              <w:rPr>
                <w:rFonts w:ascii="Times New Roman" w:hAnsi="Times New Roman"/>
                <w:color w:val="000000" w:themeColor="text1"/>
                <w:sz w:val="24"/>
                <w:szCs w:val="24"/>
              </w:rPr>
            </w:pPr>
            <w:r w:rsidRPr="00B94783">
              <w:rPr>
                <w:rFonts w:ascii="Times New Roman" w:hAnsi="Times New Roman" w:cs="Times New Roman"/>
                <w:sz w:val="24"/>
                <w:szCs w:val="24"/>
              </w:rPr>
              <w:t>Voter Confirmation</w:t>
            </w:r>
          </w:p>
        </w:tc>
      </w:tr>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shd w:val="clear" w:color="auto" w:fill="auto"/>
          </w:tcPr>
          <w:p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201" w:type="dxa"/>
            <w:shd w:val="clear" w:color="auto" w:fill="auto"/>
          </w:tcPr>
          <w:p w:rsidR="005F47D5"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Increase the Level of Participation</w:t>
            </w:r>
          </w:p>
          <w:p w:rsidR="006655EB"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Security</w:t>
            </w:r>
          </w:p>
          <w:p w:rsidR="006655EB"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Accessibility</w:t>
            </w:r>
          </w:p>
          <w:p w:rsidR="006655EB"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Audibility</w:t>
            </w:r>
          </w:p>
          <w:p w:rsidR="006655EB"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Efficiency</w:t>
            </w:r>
          </w:p>
          <w:p w:rsidR="006655EB"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Precision</w:t>
            </w:r>
          </w:p>
          <w:p w:rsidR="006655EB" w:rsidRPr="00F37AC8" w:rsidRDefault="006655EB" w:rsidP="00F37AC8">
            <w:pPr>
              <w:pStyle w:val="TableContents"/>
              <w:numPr>
                <w:ilvl w:val="0"/>
                <w:numId w:val="6"/>
              </w:numPr>
              <w:rPr>
                <w:rFonts w:ascii="Times New Roman" w:hAnsi="Times New Roman"/>
                <w:color w:val="000000" w:themeColor="text1"/>
                <w:sz w:val="24"/>
                <w:szCs w:val="24"/>
              </w:rPr>
            </w:pPr>
            <w:r>
              <w:rPr>
                <w:rFonts w:ascii="Times New Roman" w:hAnsi="Times New Roman"/>
                <w:color w:val="000000" w:themeColor="text1"/>
                <w:sz w:val="24"/>
                <w:szCs w:val="24"/>
              </w:rPr>
              <w:t>Reliability</w:t>
            </w:r>
          </w:p>
        </w:tc>
      </w:tr>
      <w:bookmarkEnd w:id="1"/>
      <w:tr w:rsidR="009A71F4" w:rsidRPr="009A71F4" w:rsidTr="00AE2F22">
        <w:trPr>
          <w:trHeight w:val="198"/>
        </w:trPr>
        <w:tc>
          <w:tcPr>
            <w:tcW w:w="3969" w:type="dxa"/>
            <w:shd w:val="clear" w:color="auto" w:fill="C6D9F1" w:themeFill="text2" w:themeFillTint="33"/>
          </w:tcPr>
          <w:p w:rsidR="00AE2F22" w:rsidRPr="009A71F4" w:rsidRDefault="00AE2F22" w:rsidP="000E1083">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Technology</w:t>
            </w:r>
          </w:p>
        </w:tc>
        <w:tc>
          <w:tcPr>
            <w:tcW w:w="6201" w:type="dxa"/>
            <w:shd w:val="clear" w:color="auto" w:fill="C6D9F1" w:themeFill="text2" w:themeFillTint="33"/>
          </w:tcPr>
          <w:p w:rsidR="00AE2F22" w:rsidRPr="009A71F4" w:rsidRDefault="00AE2F22" w:rsidP="000E1083">
            <w:pPr>
              <w:pStyle w:val="TableContents"/>
              <w:rPr>
                <w:rFonts w:ascii="Times New Roman" w:hAnsi="Times New Roman"/>
                <w:color w:val="000000" w:themeColor="text1"/>
                <w:sz w:val="24"/>
                <w:szCs w:val="24"/>
              </w:rPr>
            </w:pPr>
          </w:p>
        </w:tc>
      </w:tr>
      <w:tr w:rsidR="009A71F4" w:rsidRPr="009A71F4" w:rsidTr="000E1083">
        <w:trPr>
          <w:trHeight w:val="273"/>
        </w:trPr>
        <w:tc>
          <w:tcPr>
            <w:tcW w:w="3969" w:type="dxa"/>
            <w:shd w:val="clear" w:color="auto" w:fill="auto"/>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201" w:type="dxa"/>
            <w:shd w:val="clear" w:color="auto" w:fill="auto"/>
          </w:tcPr>
          <w:p w:rsidR="00AE2F22" w:rsidRPr="00885990" w:rsidRDefault="00E71F50" w:rsidP="000E1083">
            <w:pPr>
              <w:pStyle w:val="TableContents"/>
              <w:rPr>
                <w:rFonts w:ascii="Times New Roman" w:hAnsi="Times New Roman"/>
                <w:color w:val="000000" w:themeColor="text1"/>
                <w:sz w:val="24"/>
                <w:szCs w:val="24"/>
              </w:rPr>
            </w:pPr>
            <w:r w:rsidRPr="00885990">
              <w:rPr>
                <w:rFonts w:ascii="Times New Roman" w:hAnsi="Times New Roman"/>
                <w:color w:val="000000" w:themeColor="text1"/>
                <w:sz w:val="24"/>
                <w:szCs w:val="24"/>
              </w:rPr>
              <w:t>C#</w:t>
            </w:r>
            <w:r w:rsidR="00D14409">
              <w:rPr>
                <w:rFonts w:ascii="Times New Roman" w:hAnsi="Times New Roman"/>
                <w:color w:val="000000" w:themeColor="text1"/>
                <w:sz w:val="24"/>
                <w:szCs w:val="24"/>
              </w:rPr>
              <w:t xml:space="preserve"> , Frame Work for Web Development</w:t>
            </w:r>
            <w:bookmarkStart w:id="2" w:name="_GoBack"/>
            <w:bookmarkEnd w:id="2"/>
          </w:p>
        </w:tc>
      </w:tr>
      <w:tr w:rsidR="00AE2F22" w:rsidRPr="009A71F4" w:rsidTr="000E1083">
        <w:trPr>
          <w:trHeight w:val="273"/>
        </w:trPr>
        <w:tc>
          <w:tcPr>
            <w:tcW w:w="3969" w:type="dxa"/>
            <w:shd w:val="clear" w:color="auto" w:fill="auto"/>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201" w:type="dxa"/>
            <w:shd w:val="clear" w:color="auto" w:fill="auto"/>
          </w:tcPr>
          <w:p w:rsidR="00AE2F22" w:rsidRPr="00885990" w:rsidRDefault="00E71F50" w:rsidP="00E71F50">
            <w:pPr>
              <w:pStyle w:val="TableContents"/>
              <w:rPr>
                <w:rFonts w:ascii="Times New Roman" w:hAnsi="Times New Roman"/>
                <w:color w:val="000000" w:themeColor="text1"/>
                <w:sz w:val="24"/>
                <w:szCs w:val="24"/>
              </w:rPr>
            </w:pPr>
            <w:r w:rsidRPr="00885990">
              <w:rPr>
                <w:rFonts w:ascii="Times New Roman" w:hAnsi="Times New Roman"/>
                <w:color w:val="000000" w:themeColor="text1"/>
                <w:sz w:val="24"/>
                <w:szCs w:val="24"/>
              </w:rPr>
              <w:t>Web Application</w:t>
            </w:r>
          </w:p>
        </w:tc>
      </w:tr>
    </w:tbl>
    <w:p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2"/>
      <w:footerReference w:type="default" r:id="rId13"/>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B61" w:rsidRDefault="00CB3B61" w:rsidP="00F9655F">
      <w:pPr>
        <w:spacing w:before="0" w:after="0"/>
      </w:pPr>
      <w:r>
        <w:separator/>
      </w:r>
    </w:p>
  </w:endnote>
  <w:endnote w:type="continuationSeparator" w:id="0">
    <w:p w:rsidR="00CB3B61" w:rsidRDefault="00CB3B61"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D14409" w:rsidRPr="00D14409">
      <w:rPr>
        <w:rFonts w:asciiTheme="minorHAnsi" w:hAnsiTheme="minorHAnsi" w:cstheme="minorHAnsi"/>
        <w:b/>
        <w:noProof/>
      </w:rPr>
      <w:t>3</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CB3B61">
      <w:fldChar w:fldCharType="begin"/>
    </w:r>
    <w:r w:rsidR="00CB3B61">
      <w:instrText xml:space="preserve"> NUMPAGES   \* MERGEFORMAT </w:instrText>
    </w:r>
    <w:r w:rsidR="00CB3B61">
      <w:fldChar w:fldCharType="separate"/>
    </w:r>
    <w:r w:rsidR="00D14409" w:rsidRPr="00D14409">
      <w:rPr>
        <w:rFonts w:asciiTheme="minorHAnsi" w:hAnsiTheme="minorHAnsi" w:cstheme="minorHAnsi"/>
        <w:b/>
        <w:noProof/>
      </w:rPr>
      <w:t>3</w:t>
    </w:r>
    <w:r w:rsidR="00CB3B61">
      <w:rPr>
        <w:rFonts w:asciiTheme="minorHAnsi" w:hAnsiTheme="minorHAnsi" w:cstheme="minorHAnsi"/>
        <w:b/>
        <w:noProof/>
      </w:rPr>
      <w:fldChar w:fldCharType="end"/>
    </w:r>
  </w:p>
  <w:p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B61" w:rsidRDefault="00CB3B61" w:rsidP="00F9655F">
      <w:pPr>
        <w:spacing w:before="0" w:after="0"/>
      </w:pPr>
      <w:r>
        <w:separator/>
      </w:r>
    </w:p>
  </w:footnote>
  <w:footnote w:type="continuationSeparator" w:id="0">
    <w:p w:rsidR="00CB3B61" w:rsidRDefault="00CB3B61"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rsidR="00641D84" w:rsidRPr="0031301F" w:rsidRDefault="00DD3CD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CS381L Project Proposal</w:t>
        </w:r>
      </w:p>
    </w:sdtContent>
  </w:sdt>
  <w:p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1B4F50"/>
    <w:multiLevelType w:val="hybridMultilevel"/>
    <w:tmpl w:val="D3A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9D3B8D"/>
    <w:multiLevelType w:val="hybridMultilevel"/>
    <w:tmpl w:val="87C8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40F07"/>
    <w:multiLevelType w:val="hybridMultilevel"/>
    <w:tmpl w:val="63CA9730"/>
    <w:lvl w:ilvl="0" w:tplc="0409000F">
      <w:start w:val="1"/>
      <w:numFmt w:val="decimal"/>
      <w:lvlText w:val="%1."/>
      <w:lvlJc w:val="left"/>
      <w:pPr>
        <w:ind w:left="274" w:hanging="360"/>
      </w:pPr>
      <w:rPr>
        <w:rFonts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5"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AD7AA4"/>
    <w:multiLevelType w:val="hybridMultilevel"/>
    <w:tmpl w:val="665090E8"/>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74EC"/>
    <w:rsid w:val="000461D2"/>
    <w:rsid w:val="00051F95"/>
    <w:rsid w:val="00066E0C"/>
    <w:rsid w:val="00076399"/>
    <w:rsid w:val="00077B02"/>
    <w:rsid w:val="000A7C94"/>
    <w:rsid w:val="000A7D5F"/>
    <w:rsid w:val="000C6180"/>
    <w:rsid w:val="000D2F97"/>
    <w:rsid w:val="000E0262"/>
    <w:rsid w:val="000E19AA"/>
    <w:rsid w:val="000F16F4"/>
    <w:rsid w:val="00106A90"/>
    <w:rsid w:val="00107667"/>
    <w:rsid w:val="0011760C"/>
    <w:rsid w:val="00147653"/>
    <w:rsid w:val="00151F62"/>
    <w:rsid w:val="00155573"/>
    <w:rsid w:val="0016600A"/>
    <w:rsid w:val="00174BF6"/>
    <w:rsid w:val="00175700"/>
    <w:rsid w:val="001963C5"/>
    <w:rsid w:val="001A2519"/>
    <w:rsid w:val="001A5E77"/>
    <w:rsid w:val="001B2A52"/>
    <w:rsid w:val="001C3C64"/>
    <w:rsid w:val="001C3DF7"/>
    <w:rsid w:val="001D1381"/>
    <w:rsid w:val="001D268C"/>
    <w:rsid w:val="001D72EF"/>
    <w:rsid w:val="001F02DC"/>
    <w:rsid w:val="00214D0A"/>
    <w:rsid w:val="00216A6C"/>
    <w:rsid w:val="0022728D"/>
    <w:rsid w:val="002301C6"/>
    <w:rsid w:val="00230568"/>
    <w:rsid w:val="00230B44"/>
    <w:rsid w:val="002321CD"/>
    <w:rsid w:val="00234884"/>
    <w:rsid w:val="0024130B"/>
    <w:rsid w:val="00242BE4"/>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3033A8"/>
    <w:rsid w:val="00305547"/>
    <w:rsid w:val="003057CA"/>
    <w:rsid w:val="0031301F"/>
    <w:rsid w:val="003154FB"/>
    <w:rsid w:val="00317327"/>
    <w:rsid w:val="00317E1A"/>
    <w:rsid w:val="00320E6F"/>
    <w:rsid w:val="003241B9"/>
    <w:rsid w:val="00332942"/>
    <w:rsid w:val="00334184"/>
    <w:rsid w:val="00342D3B"/>
    <w:rsid w:val="00344881"/>
    <w:rsid w:val="003619FC"/>
    <w:rsid w:val="00362345"/>
    <w:rsid w:val="00362867"/>
    <w:rsid w:val="0036584B"/>
    <w:rsid w:val="00366A6A"/>
    <w:rsid w:val="00377299"/>
    <w:rsid w:val="003865D2"/>
    <w:rsid w:val="00391D4E"/>
    <w:rsid w:val="003A1867"/>
    <w:rsid w:val="003A7AB3"/>
    <w:rsid w:val="003B4FF9"/>
    <w:rsid w:val="003D0201"/>
    <w:rsid w:val="003D44D0"/>
    <w:rsid w:val="003E2029"/>
    <w:rsid w:val="003F374C"/>
    <w:rsid w:val="003F3F8C"/>
    <w:rsid w:val="003F431C"/>
    <w:rsid w:val="00417C90"/>
    <w:rsid w:val="004209B9"/>
    <w:rsid w:val="00434C84"/>
    <w:rsid w:val="00437FC4"/>
    <w:rsid w:val="004510B2"/>
    <w:rsid w:val="00481F55"/>
    <w:rsid w:val="004905E6"/>
    <w:rsid w:val="004A3039"/>
    <w:rsid w:val="004A3C64"/>
    <w:rsid w:val="004A455A"/>
    <w:rsid w:val="004A6E3E"/>
    <w:rsid w:val="004B4DD1"/>
    <w:rsid w:val="004C0BFC"/>
    <w:rsid w:val="004E3C0A"/>
    <w:rsid w:val="004E3D0E"/>
    <w:rsid w:val="004F5140"/>
    <w:rsid w:val="005036BB"/>
    <w:rsid w:val="00513DF3"/>
    <w:rsid w:val="005246DA"/>
    <w:rsid w:val="005248DE"/>
    <w:rsid w:val="00537CEC"/>
    <w:rsid w:val="00545063"/>
    <w:rsid w:val="00552A6C"/>
    <w:rsid w:val="005579E2"/>
    <w:rsid w:val="00560487"/>
    <w:rsid w:val="00573E8B"/>
    <w:rsid w:val="005750D9"/>
    <w:rsid w:val="005807EC"/>
    <w:rsid w:val="00587B94"/>
    <w:rsid w:val="005A0ACD"/>
    <w:rsid w:val="005B3B74"/>
    <w:rsid w:val="005B539E"/>
    <w:rsid w:val="005B7C65"/>
    <w:rsid w:val="005D1FDC"/>
    <w:rsid w:val="005D4CC1"/>
    <w:rsid w:val="005D6E13"/>
    <w:rsid w:val="005E05CD"/>
    <w:rsid w:val="005F47D5"/>
    <w:rsid w:val="00613875"/>
    <w:rsid w:val="00615F45"/>
    <w:rsid w:val="00620C65"/>
    <w:rsid w:val="00623126"/>
    <w:rsid w:val="00624356"/>
    <w:rsid w:val="0063147A"/>
    <w:rsid w:val="00631EB3"/>
    <w:rsid w:val="00632AC5"/>
    <w:rsid w:val="00637ABA"/>
    <w:rsid w:val="00641D84"/>
    <w:rsid w:val="00652576"/>
    <w:rsid w:val="006629C5"/>
    <w:rsid w:val="006655EB"/>
    <w:rsid w:val="00676857"/>
    <w:rsid w:val="0068489B"/>
    <w:rsid w:val="00686664"/>
    <w:rsid w:val="00693937"/>
    <w:rsid w:val="006A09B5"/>
    <w:rsid w:val="006B1238"/>
    <w:rsid w:val="006B7E16"/>
    <w:rsid w:val="006C2380"/>
    <w:rsid w:val="006D1FCD"/>
    <w:rsid w:val="006D3623"/>
    <w:rsid w:val="006F170B"/>
    <w:rsid w:val="00704F02"/>
    <w:rsid w:val="007122FA"/>
    <w:rsid w:val="00716913"/>
    <w:rsid w:val="007175D8"/>
    <w:rsid w:val="0072212E"/>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5990"/>
    <w:rsid w:val="00887A75"/>
    <w:rsid w:val="00897EE1"/>
    <w:rsid w:val="008A084B"/>
    <w:rsid w:val="008A5020"/>
    <w:rsid w:val="008B0B7C"/>
    <w:rsid w:val="008B3292"/>
    <w:rsid w:val="008C0F09"/>
    <w:rsid w:val="008D18B4"/>
    <w:rsid w:val="008D2671"/>
    <w:rsid w:val="008D7679"/>
    <w:rsid w:val="008E46C0"/>
    <w:rsid w:val="008E4EE5"/>
    <w:rsid w:val="008F31D1"/>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5591"/>
    <w:rsid w:val="009A71F4"/>
    <w:rsid w:val="009B6BCA"/>
    <w:rsid w:val="009C4B9C"/>
    <w:rsid w:val="009D1517"/>
    <w:rsid w:val="009D6053"/>
    <w:rsid w:val="009E22DD"/>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77101"/>
    <w:rsid w:val="00B825F9"/>
    <w:rsid w:val="00B84FFB"/>
    <w:rsid w:val="00B94783"/>
    <w:rsid w:val="00BB0480"/>
    <w:rsid w:val="00BB72DA"/>
    <w:rsid w:val="00BC40FF"/>
    <w:rsid w:val="00BD2BEA"/>
    <w:rsid w:val="00BE32AB"/>
    <w:rsid w:val="00BF09C6"/>
    <w:rsid w:val="00BF41B9"/>
    <w:rsid w:val="00C02984"/>
    <w:rsid w:val="00C20FC2"/>
    <w:rsid w:val="00C30B8F"/>
    <w:rsid w:val="00C44952"/>
    <w:rsid w:val="00C456F6"/>
    <w:rsid w:val="00C46D4A"/>
    <w:rsid w:val="00C51A79"/>
    <w:rsid w:val="00C55CF6"/>
    <w:rsid w:val="00C701F3"/>
    <w:rsid w:val="00C70376"/>
    <w:rsid w:val="00CA381A"/>
    <w:rsid w:val="00CB3B61"/>
    <w:rsid w:val="00CC4D23"/>
    <w:rsid w:val="00CE6423"/>
    <w:rsid w:val="00D03912"/>
    <w:rsid w:val="00D05D7C"/>
    <w:rsid w:val="00D14409"/>
    <w:rsid w:val="00D21C09"/>
    <w:rsid w:val="00D36553"/>
    <w:rsid w:val="00D51D59"/>
    <w:rsid w:val="00D53110"/>
    <w:rsid w:val="00D7171B"/>
    <w:rsid w:val="00D764C1"/>
    <w:rsid w:val="00D813CE"/>
    <w:rsid w:val="00D921D0"/>
    <w:rsid w:val="00DA7568"/>
    <w:rsid w:val="00DB6E02"/>
    <w:rsid w:val="00DB7BE3"/>
    <w:rsid w:val="00DC48A0"/>
    <w:rsid w:val="00DD3CDE"/>
    <w:rsid w:val="00DF65E9"/>
    <w:rsid w:val="00E0412C"/>
    <w:rsid w:val="00E04C66"/>
    <w:rsid w:val="00E05488"/>
    <w:rsid w:val="00E07A23"/>
    <w:rsid w:val="00E118D3"/>
    <w:rsid w:val="00E12561"/>
    <w:rsid w:val="00E17556"/>
    <w:rsid w:val="00E22CA3"/>
    <w:rsid w:val="00E2452C"/>
    <w:rsid w:val="00E25650"/>
    <w:rsid w:val="00E47787"/>
    <w:rsid w:val="00E54D29"/>
    <w:rsid w:val="00E63695"/>
    <w:rsid w:val="00E63E23"/>
    <w:rsid w:val="00E70186"/>
    <w:rsid w:val="00E71F50"/>
    <w:rsid w:val="00E87A05"/>
    <w:rsid w:val="00E93F72"/>
    <w:rsid w:val="00EA7ED0"/>
    <w:rsid w:val="00EB204F"/>
    <w:rsid w:val="00EC2A6D"/>
    <w:rsid w:val="00F05A9C"/>
    <w:rsid w:val="00F067E8"/>
    <w:rsid w:val="00F11519"/>
    <w:rsid w:val="00F12619"/>
    <w:rsid w:val="00F20B3C"/>
    <w:rsid w:val="00F328A0"/>
    <w:rsid w:val="00F37AC8"/>
    <w:rsid w:val="00F40211"/>
    <w:rsid w:val="00F44E29"/>
    <w:rsid w:val="00F60C12"/>
    <w:rsid w:val="00F81DD1"/>
    <w:rsid w:val="00F91D43"/>
    <w:rsid w:val="00F963DB"/>
    <w:rsid w:val="00F9655F"/>
    <w:rsid w:val="00F97185"/>
    <w:rsid w:val="00FA4531"/>
    <w:rsid w:val="00FA51DA"/>
    <w:rsid w:val="00FB1FD4"/>
    <w:rsid w:val="00FB4CBA"/>
    <w:rsid w:val="00FC17E0"/>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AD273"/>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6655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317E1A"/>
    <w:pPr>
      <w:widowControl/>
      <w:suppressAutoHyphens w:val="0"/>
      <w:spacing w:before="0" w:after="160" w:line="259" w:lineRule="auto"/>
      <w:ind w:left="720" w:right="0"/>
      <w:contextualSpacing/>
    </w:pPr>
    <w:rPr>
      <w:rFonts w:asciiTheme="minorHAnsi" w:eastAsiaTheme="minorHAnsi" w:hAnsiTheme="minorHAnsi" w:cstheme="minorBidi"/>
      <w:sz w:val="22"/>
      <w:szCs w:val="22"/>
      <w:lang w:eastAsia="en-US" w:bidi="ar-SA"/>
    </w:rPr>
  </w:style>
  <w:style w:type="character" w:customStyle="1" w:styleId="Heading2Char">
    <w:name w:val="Heading 2 Char"/>
    <w:basedOn w:val="DefaultParagraphFont"/>
    <w:link w:val="Heading2"/>
    <w:uiPriority w:val="9"/>
    <w:semiHidden/>
    <w:rsid w:val="006655EB"/>
    <w:rPr>
      <w:rFonts w:asciiTheme="majorHAnsi" w:eastAsiaTheme="majorEastAsia" w:hAnsiTheme="majorHAnsi" w:cstheme="majorBidi"/>
      <w:color w:val="365F91" w:themeColor="accent1" w:themeShade="BF"/>
      <w:sz w:val="26"/>
      <w:szCs w:val="2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16664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B4853"/>
    <w:rsid w:val="00006D90"/>
    <w:rsid w:val="000C15B2"/>
    <w:rsid w:val="001B3EB2"/>
    <w:rsid w:val="003651BC"/>
    <w:rsid w:val="00384A12"/>
    <w:rsid w:val="003B4853"/>
    <w:rsid w:val="0047185A"/>
    <w:rsid w:val="004C1ACE"/>
    <w:rsid w:val="004D4448"/>
    <w:rsid w:val="005765F0"/>
    <w:rsid w:val="005D5753"/>
    <w:rsid w:val="0063493B"/>
    <w:rsid w:val="00764715"/>
    <w:rsid w:val="007679F5"/>
    <w:rsid w:val="008032D7"/>
    <w:rsid w:val="008C7866"/>
    <w:rsid w:val="00941EB4"/>
    <w:rsid w:val="009B2185"/>
    <w:rsid w:val="00A07B5F"/>
    <w:rsid w:val="00A5027D"/>
    <w:rsid w:val="00AA5A47"/>
    <w:rsid w:val="00B1363C"/>
    <w:rsid w:val="00B763F8"/>
    <w:rsid w:val="00BC4EBD"/>
    <w:rsid w:val="00C6437F"/>
    <w:rsid w:val="00D25E64"/>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5.xml><?xml version="1.0" encoding="utf-8"?>
<ds:datastoreItem xmlns:ds="http://schemas.openxmlformats.org/officeDocument/2006/customXml" ds:itemID="{92198A80-FB42-4BC0-A9E8-AEE2ADD1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49</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CS381L Project Proposal</vt:lpstr>
    </vt:vector>
  </TitlesOfParts>
  <Company>Deftones</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CS381L Project Proposal</dc:title>
  <dc:creator>Tricia Patterson</dc:creator>
  <cp:keywords>Project, template, business case</cp:keywords>
  <cp:lastModifiedBy>PLT. OFF.</cp:lastModifiedBy>
  <cp:revision>25</cp:revision>
  <cp:lastPrinted>2011-11-09T11:13:00Z</cp:lastPrinted>
  <dcterms:created xsi:type="dcterms:W3CDTF">2017-09-26T09:55:00Z</dcterms:created>
  <dcterms:modified xsi:type="dcterms:W3CDTF">2020-10-18T10:21:00Z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